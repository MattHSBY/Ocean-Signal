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CAEF4" w14:textId="3BF8EFA4" w:rsidR="003063C8" w:rsidRDefault="00427253" w:rsidP="00427253">
      <w:r>
        <w:t>A sample C# project demonstrates how to perform semantic logging in any .NET application.</w:t>
      </w:r>
    </w:p>
    <w:p w14:paraId="32153D42" w14:textId="526D8EF3" w:rsidR="00427253" w:rsidRDefault="00427253" w:rsidP="00427253">
      <w:r>
        <w:t>Semantic logging (aka Structured logging) goes beyond outputting text strings and allows rich data to be capture</w:t>
      </w:r>
      <w:r w:rsidR="00EE7D21">
        <w:t>d</w:t>
      </w:r>
      <w:r>
        <w:t xml:space="preserve"> to the logging back-end. When used in conjunction with a semantic logging service such as Seq, the usefulness of log output is dramatically increased. It can also be used to capture diagnostic data from production code, which can be viewed in real time on the server</w:t>
      </w:r>
      <w:r w:rsidR="00EE7D21">
        <w:t xml:space="preserve"> or queried later using a SQL-like syntax</w:t>
      </w:r>
      <w:r>
        <w:t>.</w:t>
      </w:r>
      <w:r w:rsidR="00B6098A">
        <w:t xml:space="preserve"> There is a reasonably good video </w:t>
      </w:r>
      <w:r w:rsidR="00D216B0">
        <w:t>examining some of the pros and cons of logging techniques at</w:t>
      </w:r>
      <w:r w:rsidR="00B6098A">
        <w:t xml:space="preserve"> </w:t>
      </w:r>
      <w:hyperlink r:id="rId11" w:history="1">
        <w:r w:rsidR="00B6098A" w:rsidRPr="00414563">
          <w:rPr>
            <w:rStyle w:val="Hyperlink"/>
          </w:rPr>
          <w:t>https://youtu.be/NlBjVJPkT6M?si=bYWm7O13ptlfGs_l&amp;t=1409</w:t>
        </w:r>
      </w:hyperlink>
      <w:r w:rsidR="00B6098A">
        <w:t xml:space="preserve"> (Nick Chapsas, NDC Oslo 2023).</w:t>
      </w:r>
    </w:p>
    <w:p w14:paraId="587DA1B4" w14:textId="6E46BF83" w:rsidR="00EE7D21" w:rsidRDefault="00EE7D21" w:rsidP="00427253">
      <w:r>
        <w:t xml:space="preserve">The NuGet package </w:t>
      </w:r>
      <w:r w:rsidRPr="00EE7D21">
        <w:rPr>
          <w:rStyle w:val="Code"/>
        </w:rPr>
        <w:t>TA.Utilities</w:t>
      </w:r>
      <w:r w:rsidRPr="00EE7D21">
        <w:rPr>
          <w:sz w:val="18"/>
          <w:szCs w:val="18"/>
        </w:rPr>
        <w:t xml:space="preserve"> </w:t>
      </w:r>
      <w:r w:rsidR="00B6098A">
        <w:t>(open source, MIT license) d</w:t>
      </w:r>
      <w:r>
        <w:t xml:space="preserve">efines an abstract </w:t>
      </w:r>
      <w:r w:rsidRPr="00B6098A">
        <w:rPr>
          <w:rStyle w:val="Code"/>
        </w:rPr>
        <w:t>Ilog</w:t>
      </w:r>
      <w:r>
        <w:t xml:space="preserve"> interface </w:t>
      </w:r>
      <w:r w:rsidR="00B6098A">
        <w:t xml:space="preserve">along with </w:t>
      </w:r>
      <w:r w:rsidR="00B6098A" w:rsidRPr="00B6098A">
        <w:rPr>
          <w:rStyle w:val="Code"/>
        </w:rPr>
        <w:t>IFluentLogBuilder</w:t>
      </w:r>
      <w:r w:rsidR="00B6098A">
        <w:t xml:space="preserve"> </w:t>
      </w:r>
      <w:r>
        <w:t xml:space="preserve">that is very similar to the one used by NLog. </w:t>
      </w:r>
      <w:r w:rsidRPr="00EE7D21">
        <w:rPr>
          <w:rStyle w:val="Code"/>
        </w:rPr>
        <w:t>TA.Utilities.Logging.NLog</w:t>
      </w:r>
      <w:r>
        <w:t xml:space="preserve"> contains an implementation that uses NLog as the rendering service. The point of using an abstract interface is that it avoids taking a hard dependency on the logging back-end, so it would be relatively easy to produce an adapter for Serilog, Log4Net, etc. The actual logging service can be “plugged in” at runtime.</w:t>
      </w:r>
    </w:p>
    <w:p w14:paraId="485A4712" w14:textId="09D53B51" w:rsidR="00B6098A" w:rsidRDefault="00B6098A" w:rsidP="00427253">
      <w:r>
        <w:t>An additional NuGet package, NLog.Targets.Seq, provides a logging target that ships log records to a remote server. This is done asynchronously and has no noticeable effect on application performance, even if the server goes offline. Seq is very powerful and allows real-time viewing, querying of historical data using SQL queries, creation of dashboards and alerts and other good stuff. It is free for a single user and can be easily set up in a Docker container.</w:t>
      </w:r>
    </w:p>
    <w:p w14:paraId="26E93908" w14:textId="0F94A75F" w:rsidR="004433F7" w:rsidRDefault="004433F7" w:rsidP="00427253">
      <w:r>
        <w:t>Note that it is possible to render logs to multiple targets, so it is perfectly feasible to create a log file on disk while also sending logs to a Seq server and displaying them on the console, all at potentially different verbosity levels. It’s very flexible and is configured through a text file that can even be changed while the program is running.</w:t>
      </w:r>
    </w:p>
    <w:p w14:paraId="35AD5BD6" w14:textId="54E5942B" w:rsidR="00427253" w:rsidRDefault="00D216B0" w:rsidP="00427253">
      <w:r>
        <w:rPr>
          <w:noProof/>
        </w:rPr>
        <mc:AlternateContent>
          <mc:Choice Requires="wpg">
            <w:drawing>
              <wp:anchor distT="45720" distB="45720" distL="182880" distR="182880" simplePos="0" relativeHeight="251659264" behindDoc="0" locked="0" layoutInCell="1" allowOverlap="1" wp14:anchorId="2515D490" wp14:editId="0668ED1C">
                <wp:simplePos x="0" y="0"/>
                <wp:positionH relativeFrom="margin">
                  <wp:align>left</wp:align>
                </wp:positionH>
                <mc:AlternateContent>
                  <mc:Choice Requires="wp14">
                    <wp:positionV relativeFrom="margin">
                      <wp14:pctPosVOffset>30000</wp14:pctPosVOffset>
                    </wp:positionV>
                  </mc:Choice>
                  <mc:Fallback>
                    <wp:positionV relativeFrom="page">
                      <wp:posOffset>3573145</wp:posOffset>
                    </wp:positionV>
                  </mc:Fallback>
                </mc:AlternateContent>
                <wp:extent cx="3566160" cy="1556397"/>
                <wp:effectExtent l="0" t="0" r="15240" b="24765"/>
                <wp:wrapSquare wrapText="bothSides"/>
                <wp:docPr id="198" name="Group 64"/>
                <wp:cNvGraphicFramePr/>
                <a:graphic xmlns:a="http://schemas.openxmlformats.org/drawingml/2006/main">
                  <a:graphicData uri="http://schemas.microsoft.com/office/word/2010/wordprocessingGroup">
                    <wpg:wgp>
                      <wpg:cNvGrpSpPr/>
                      <wpg:grpSpPr>
                        <a:xfrm>
                          <a:off x="0" y="0"/>
                          <a:ext cx="3566160" cy="1556397"/>
                          <a:chOff x="0" y="0"/>
                          <a:chExt cx="3567448" cy="1556070"/>
                        </a:xfrm>
                      </wpg:grpSpPr>
                      <wps:wsp>
                        <wps:cNvPr id="199" name="Rectangle 199"/>
                        <wps:cNvSpPr/>
                        <wps:spPr>
                          <a:xfrm>
                            <a:off x="0" y="0"/>
                            <a:ext cx="3567448" cy="27060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E60CB" w14:textId="0AB2932F" w:rsidR="00D216B0" w:rsidRDefault="00D216B0">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About Seq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9"/>
                            <a:ext cx="3567448" cy="1303381"/>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334F0E5" w14:textId="2098528A" w:rsidR="00D216B0" w:rsidRPr="00D216B0" w:rsidRDefault="00D216B0" w:rsidP="00D216B0">
                              <w:r w:rsidRPr="00D216B0">
                                <w:t xml:space="preserve">Seq is a real-time search and analysis server for structured application logs. Its </w:t>
                              </w:r>
                              <w:r w:rsidR="004433F7" w:rsidRPr="00D216B0">
                                <w:t>carefully designed</w:t>
                              </w:r>
                              <w:r w:rsidRPr="00D216B0">
                                <w:t xml:space="preserve"> user interface, JSON event store, and familiar query language make it an efficient platform for detecting and diagnosing issues in complex applications and microservices. Seq is self-</w:t>
                              </w:r>
                              <w:r w:rsidR="004433F7" w:rsidRPr="00D216B0">
                                <w:t>hosted and</w:t>
                              </w:r>
                              <w:r w:rsidRPr="00D216B0">
                                <w:t xml:space="preserve"> runs on Windows or under Docker/Linux.</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515D490" id="Group 64" o:spid="_x0000_s1026" style="position:absolute;margin-left:0;margin-top:0;width:280.8pt;height:122.55pt;z-index:251659264;mso-top-percent:300;mso-wrap-distance-left:14.4pt;mso-wrap-distance-top:3.6pt;mso-wrap-distance-right:14.4pt;mso-wrap-distance-bottom:3.6pt;mso-position-horizontal:left;mso-position-horizontal-relative:margin;mso-position-vertical-relative:margin;mso-top-percent:300;mso-width-relative:margin;mso-height-relative:margin" coordsize="35674,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" fillcolor="#4472c4 [3204]" strokecolor="#4472c4 [3204]" strokeweight="1pt">
                  <v:textbox>
                    <w:txbxContent>
                      <w:p w14:paraId="25FE60CB" w14:textId="0AB2932F" w:rsidR="00D216B0" w:rsidRDefault="00D216B0">
                        <w:pPr>
                          <w:jc w:val="center"/>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About Seq</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" filled="f" strokecolor="#4472c4 [3204]" strokeweight=".5pt">
                  <v:textbox style="mso-fit-shape-to-text:t" inset=",7.2pt,,0">
                    <w:txbxContent>
                      <w:p w14:paraId="2334F0E5" w14:textId="2098528A" w:rsidR="00D216B0" w:rsidRPr="00D216B0" w:rsidRDefault="00D216B0" w:rsidP="00D216B0">
                        <w:r w:rsidRPr="00D216B0">
                          <w:t xml:space="preserve">Seq is a real-time search and analysis server for structured application logs. Its </w:t>
                        </w:r>
                        <w:r w:rsidR="004433F7" w:rsidRPr="00D216B0">
                          <w:t>carefully designed</w:t>
                        </w:r>
                        <w:r w:rsidRPr="00D216B0">
                          <w:t xml:space="preserve"> user interface, JSON event store, and familiar query language make it an efficient platform for detecting and diagnosing issues in complex applications and microservices. Seq is self-</w:t>
                        </w:r>
                        <w:r w:rsidR="004433F7" w:rsidRPr="00D216B0">
                          <w:t>hosted and</w:t>
                        </w:r>
                        <w:r w:rsidRPr="00D216B0">
                          <w:t xml:space="preserve"> runs on Windows or under Docker/Linux.</w:t>
                        </w:r>
                      </w:p>
                    </w:txbxContent>
                  </v:textbox>
                </v:shape>
                <w10:wrap type="square" anchorx="margin" anchory="margin"/>
              </v:group>
            </w:pict>
          </mc:Fallback>
        </mc:AlternateContent>
      </w:r>
      <w:r w:rsidR="00427253">
        <w:t xml:space="preserve">The sample </w:t>
      </w:r>
      <w:r w:rsidR="00B6098A">
        <w:t xml:space="preserve">C# </w:t>
      </w:r>
      <w:r w:rsidR="00427253">
        <w:t xml:space="preserve">project is available on BitBucket at </w:t>
      </w:r>
      <w:hyperlink r:id="rId12" w:history="1">
        <w:r w:rsidR="00427253" w:rsidRPr="00CA6D8C">
          <w:rPr>
            <w:rStyle w:val="Hyperlink"/>
          </w:rPr>
          <w:t>https://bitbucket.org/oceansoftware/osl.patternsandpractices.livelogging</w:t>
        </w:r>
      </w:hyperlink>
    </w:p>
    <w:p w14:paraId="7516E49B" w14:textId="6EB98596" w:rsidR="00427253" w:rsidRDefault="00427253" w:rsidP="00427253">
      <w:r>
        <w:t>The setup is relatively straightforward, requiring the installation of one NuGet package (and its dependencies) and a NLog.config configuration file.</w:t>
      </w:r>
    </w:p>
    <w:p w14:paraId="3FD00F10" w14:textId="191040B9" w:rsidR="00427253" w:rsidRDefault="00427253" w:rsidP="00427253">
      <w:r>
        <w:t>In the root directory of the repository there is a ReadMe.md file with more detailed information.</w:t>
      </w:r>
    </w:p>
    <w:p w14:paraId="4C8478EC" w14:textId="05A893EE" w:rsidR="00527008" w:rsidRDefault="00527008" w:rsidP="00527008">
      <w:pPr>
        <w:pStyle w:val="Heading2"/>
      </w:pPr>
      <w:r>
        <w:t>Logging Best Practices</w:t>
      </w:r>
    </w:p>
    <w:p w14:paraId="3D47B34A" w14:textId="77777777" w:rsidR="00527008" w:rsidRDefault="00527008" w:rsidP="00527008">
      <w:pPr>
        <w:rPr>
          <w:lang w:val="en-US"/>
        </w:rPr>
      </w:pPr>
    </w:p>
    <w:p w14:paraId="13C6DC7E" w14:textId="73FFF468" w:rsidR="00D95D5D" w:rsidRPr="00D95D5D" w:rsidRDefault="003A5266" w:rsidP="00D95D5D">
      <w:pPr>
        <w:pStyle w:val="ListParagraph"/>
        <w:numPr>
          <w:ilvl w:val="0"/>
          <w:numId w:val="9"/>
        </w:numPr>
        <w:rPr>
          <w:lang w:val="en-US"/>
        </w:rPr>
      </w:pPr>
      <w:r w:rsidRPr="003A5266">
        <w:rPr>
          <w:rStyle w:val="BookTitle"/>
        </w:rPr>
        <w:lastRenderedPageBreak/>
        <w:t>Unhandled Exceptions</w:t>
      </w:r>
      <w:r>
        <w:rPr>
          <w:lang w:val="en-US"/>
        </w:rPr>
        <w:t>:</w:t>
      </w:r>
      <w:r w:rsidR="00D95D5D">
        <w:rPr>
          <w:lang w:val="en-US"/>
        </w:rPr>
        <w:t xml:space="preserve"> Install a last-chance exception handler in your .NET application</w:t>
      </w:r>
      <w:r>
        <w:rPr>
          <w:lang w:val="en-US"/>
        </w:rPr>
        <w:t xml:space="preserve"> so that you can </w:t>
      </w:r>
      <w:r w:rsidR="007A167D">
        <w:rPr>
          <w:lang w:val="en-US"/>
        </w:rPr>
        <w:t>log the exception before the application crashes. This can be extremely useful when debugging unexplained crashes that don’t appear to generate any error messages.</w:t>
      </w:r>
      <w:r w:rsidR="00907159">
        <w:rPr>
          <w:lang w:val="en-US"/>
        </w:rPr>
        <w:t xml:space="preserve"> Some code like this</w:t>
      </w:r>
      <w:r w:rsidR="002336CD">
        <w:rPr>
          <w:lang w:val="en-US"/>
        </w:rPr>
        <w:t xml:space="preserve"> in your Program.cs class</w:t>
      </w:r>
    </w:p>
    <w:sectPr w:rsidR="00D95D5D" w:rsidRPr="00D95D5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4EA22" w14:textId="77777777" w:rsidR="00BF3C5F" w:rsidRDefault="00BF3C5F" w:rsidP="00CC3449">
      <w:pPr>
        <w:spacing w:after="0" w:line="240" w:lineRule="auto"/>
      </w:pPr>
      <w:r>
        <w:separator/>
      </w:r>
    </w:p>
  </w:endnote>
  <w:endnote w:type="continuationSeparator" w:id="0">
    <w:p w14:paraId="35CA3A2A" w14:textId="77777777" w:rsidR="00BF3C5F" w:rsidRDefault="00BF3C5F" w:rsidP="00CC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115F" w14:textId="77777777" w:rsidR="00C86FCD" w:rsidRDefault="00C86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55075" w14:textId="77777777" w:rsidR="00CC3449" w:rsidRPr="00CC3449" w:rsidRDefault="00CC3449" w:rsidP="00CC3449">
    <w:pPr>
      <w:tabs>
        <w:tab w:val="center" w:pos="4513"/>
        <w:tab w:val="right" w:pos="9026"/>
      </w:tabs>
      <w:spacing w:after="0" w:line="240" w:lineRule="auto"/>
      <w:jc w:val="center"/>
      <w:rPr>
        <w:sz w:val="16"/>
        <w:szCs w:val="16"/>
      </w:rPr>
    </w:pPr>
    <w:r w:rsidRPr="00CC3449">
      <w:rPr>
        <w:sz w:val="16"/>
        <w:szCs w:val="16"/>
      </w:rPr>
      <w:t xml:space="preserve">Page </w:t>
    </w:r>
    <w:r w:rsidRPr="00CC3449">
      <w:rPr>
        <w:sz w:val="16"/>
        <w:szCs w:val="16"/>
      </w:rPr>
      <w:fldChar w:fldCharType="begin"/>
    </w:r>
    <w:r w:rsidRPr="00CC3449">
      <w:rPr>
        <w:sz w:val="16"/>
        <w:szCs w:val="16"/>
      </w:rPr>
      <w:instrText xml:space="preserve"> PAGE </w:instrText>
    </w:r>
    <w:r w:rsidRPr="00CC3449">
      <w:rPr>
        <w:sz w:val="16"/>
        <w:szCs w:val="16"/>
      </w:rPr>
      <w:fldChar w:fldCharType="separate"/>
    </w:r>
    <w:r w:rsidRPr="00CC3449">
      <w:rPr>
        <w:sz w:val="16"/>
        <w:szCs w:val="16"/>
      </w:rPr>
      <w:t>1</w:t>
    </w:r>
    <w:r w:rsidRPr="00CC3449">
      <w:rPr>
        <w:sz w:val="16"/>
        <w:szCs w:val="16"/>
      </w:rPr>
      <w:fldChar w:fldCharType="end"/>
    </w:r>
    <w:r w:rsidRPr="00CC3449">
      <w:rPr>
        <w:sz w:val="16"/>
        <w:szCs w:val="16"/>
      </w:rPr>
      <w:t xml:space="preserve"> of </w:t>
    </w:r>
    <w:r w:rsidRPr="00CC3449">
      <w:rPr>
        <w:sz w:val="16"/>
        <w:szCs w:val="16"/>
      </w:rPr>
      <w:fldChar w:fldCharType="begin"/>
    </w:r>
    <w:r w:rsidRPr="00CC3449">
      <w:rPr>
        <w:sz w:val="16"/>
        <w:szCs w:val="16"/>
      </w:rPr>
      <w:instrText xml:space="preserve"> NUMPAGES </w:instrText>
    </w:r>
    <w:r w:rsidRPr="00CC3449">
      <w:rPr>
        <w:sz w:val="16"/>
        <w:szCs w:val="16"/>
      </w:rPr>
      <w:fldChar w:fldCharType="separate"/>
    </w:r>
    <w:r w:rsidRPr="00CC3449">
      <w:rPr>
        <w:sz w:val="16"/>
        <w:szCs w:val="16"/>
      </w:rPr>
      <w:t>5</w:t>
    </w:r>
    <w:r w:rsidRPr="00CC3449">
      <w:rPr>
        <w:sz w:val="16"/>
        <w:szCs w:val="16"/>
      </w:rPr>
      <w:fldChar w:fldCharType="end"/>
    </w:r>
  </w:p>
  <w:bookmarkStart w:id="0" w:name="_Hlk108699478"/>
  <w:bookmarkStart w:id="1" w:name="_Hlk108699479"/>
  <w:p w14:paraId="1EFC9A95" w14:textId="4D7324A6" w:rsidR="00CC3449" w:rsidRPr="00CC3449" w:rsidRDefault="00CC3449" w:rsidP="00CC3449">
    <w:pPr>
      <w:tabs>
        <w:tab w:val="center" w:pos="4513"/>
        <w:tab w:val="right" w:pos="9026"/>
      </w:tabs>
      <w:spacing w:after="0" w:line="240" w:lineRule="auto"/>
      <w:jc w:val="center"/>
      <w:rPr>
        <w:sz w:val="16"/>
        <w:szCs w:val="16"/>
      </w:rPr>
    </w:pPr>
    <w:r w:rsidRPr="00CC3449">
      <w:rPr>
        <w:noProof/>
        <w:sz w:val="16"/>
        <w:szCs w:val="16"/>
        <w:lang w:eastAsia="en-GB"/>
      </w:rPr>
      <mc:AlternateContent>
        <mc:Choice Requires="wps">
          <w:drawing>
            <wp:anchor distT="0" distB="0" distL="114300" distR="114300" simplePos="0" relativeHeight="251661312" behindDoc="0" locked="0" layoutInCell="1" allowOverlap="1" wp14:anchorId="5F5CC93B" wp14:editId="05A0C5C9">
              <wp:simplePos x="0" y="0"/>
              <wp:positionH relativeFrom="page">
                <wp:posOffset>0</wp:posOffset>
              </wp:positionH>
              <wp:positionV relativeFrom="page">
                <wp:posOffset>10473055</wp:posOffset>
              </wp:positionV>
              <wp:extent cx="7567295" cy="23368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7295" cy="233680"/>
                      </a:xfrm>
                      <a:prstGeom prst="rect">
                        <a:avLst/>
                      </a:prstGeom>
                      <a:solidFill>
                        <a:srgbClr val="FDBA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D7969" id="Rectangle 23" o:spid="_x0000_s1026" style="position:absolute;margin-left:0;margin-top:824.65pt;width:595.85pt;height:1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" fillcolor="#fdba31" stroked="f">
              <w10:wrap anchorx="page" anchory="page"/>
            </v:rect>
          </w:pict>
        </mc:Fallback>
      </mc:AlternateContent>
    </w:r>
    <w:r w:rsidRPr="00CC3449">
      <w:rPr>
        <w:sz w:val="16"/>
        <w:szCs w:val="16"/>
      </w:rPr>
      <w:t xml:space="preserve">Document printed on </w:t>
    </w:r>
    <w:r w:rsidRPr="00CC3449">
      <w:rPr>
        <w:sz w:val="16"/>
        <w:szCs w:val="16"/>
      </w:rPr>
      <w:fldChar w:fldCharType="begin"/>
    </w:r>
    <w:r w:rsidRPr="00CC3449">
      <w:rPr>
        <w:sz w:val="16"/>
        <w:szCs w:val="16"/>
      </w:rPr>
      <w:instrText xml:space="preserve"> DATE \@ "dd/MM/yyyy" </w:instrText>
    </w:r>
    <w:r w:rsidRPr="00CC3449">
      <w:rPr>
        <w:sz w:val="16"/>
        <w:szCs w:val="16"/>
      </w:rPr>
      <w:fldChar w:fldCharType="separate"/>
    </w:r>
    <w:r w:rsidR="00527008">
      <w:rPr>
        <w:noProof/>
        <w:sz w:val="16"/>
        <w:szCs w:val="16"/>
      </w:rPr>
      <w:t>04/06/2024</w:t>
    </w:r>
    <w:r w:rsidRPr="00CC3449">
      <w:rPr>
        <w:sz w:val="16"/>
        <w:szCs w:val="16"/>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E96B8" w14:textId="77777777" w:rsidR="00C86FCD" w:rsidRDefault="00C86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A3A8C" w14:textId="77777777" w:rsidR="00BF3C5F" w:rsidRDefault="00BF3C5F" w:rsidP="00CC3449">
      <w:pPr>
        <w:spacing w:after="0" w:line="240" w:lineRule="auto"/>
      </w:pPr>
      <w:r>
        <w:separator/>
      </w:r>
    </w:p>
  </w:footnote>
  <w:footnote w:type="continuationSeparator" w:id="0">
    <w:p w14:paraId="2984E3E7" w14:textId="77777777" w:rsidR="00BF3C5F" w:rsidRDefault="00BF3C5F" w:rsidP="00CC3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6053F" w14:textId="77777777" w:rsidR="00C86FCD" w:rsidRDefault="00C86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2663"/>
      <w:gridCol w:w="2580"/>
    </w:tblGrid>
    <w:tr w:rsidR="00CC3449" w:rsidRPr="001E03D6" w14:paraId="75B0693B" w14:textId="77777777" w:rsidTr="0036037F">
      <w:trPr>
        <w:trHeight w:val="284"/>
      </w:trPr>
      <w:tc>
        <w:tcPr>
          <w:tcW w:w="3239" w:type="dxa"/>
          <w:vMerge w:val="restart"/>
          <w:tcBorders>
            <w:top w:val="single" w:sz="12" w:space="0" w:color="auto"/>
            <w:left w:val="single" w:sz="12" w:space="0" w:color="auto"/>
            <w:bottom w:val="single" w:sz="12" w:space="0" w:color="auto"/>
            <w:right w:val="single" w:sz="4" w:space="0" w:color="auto"/>
          </w:tcBorders>
          <w:shd w:val="clear" w:color="auto" w:fill="auto"/>
          <w:vAlign w:val="center"/>
        </w:tcPr>
        <w:p w14:paraId="4EBC08E8" w14:textId="77777777" w:rsidR="00CC3449" w:rsidRPr="001E03D6" w:rsidRDefault="00CC3449" w:rsidP="00CC3449">
          <w:pPr>
            <w:pStyle w:val="Specification"/>
            <w:jc w:val="center"/>
            <w:rPr>
              <w:b/>
            </w:rPr>
          </w:pPr>
          <w:r w:rsidRPr="001E03D6">
            <w:rPr>
              <w:b/>
            </w:rPr>
            <w:t>Software Log</w:t>
          </w:r>
        </w:p>
      </w:tc>
      <w:tc>
        <w:tcPr>
          <w:tcW w:w="2663" w:type="dxa"/>
          <w:tcBorders>
            <w:top w:val="single" w:sz="12" w:space="0" w:color="auto"/>
            <w:left w:val="single" w:sz="4" w:space="0" w:color="auto"/>
            <w:bottom w:val="single" w:sz="4" w:space="0" w:color="auto"/>
            <w:right w:val="single" w:sz="4" w:space="0" w:color="auto"/>
          </w:tcBorders>
          <w:vAlign w:val="center"/>
        </w:tcPr>
        <w:p w14:paraId="1EAE9063" w14:textId="77777777" w:rsidR="00CC3449" w:rsidRPr="001E03D6" w:rsidRDefault="00CC3449" w:rsidP="00CC3449">
          <w:pPr>
            <w:pStyle w:val="Specification"/>
            <w:jc w:val="right"/>
            <w:rPr>
              <w:b/>
              <w:sz w:val="16"/>
              <w:szCs w:val="16"/>
            </w:rPr>
          </w:pPr>
          <w:r w:rsidRPr="001E03D6">
            <w:rPr>
              <w:b/>
              <w:sz w:val="16"/>
              <w:szCs w:val="16"/>
            </w:rPr>
            <w:t>Document No.</w:t>
          </w:r>
        </w:p>
      </w:tc>
      <w:tc>
        <w:tcPr>
          <w:tcW w:w="2580" w:type="dxa"/>
          <w:tcBorders>
            <w:top w:val="single" w:sz="12" w:space="0" w:color="auto"/>
            <w:left w:val="single" w:sz="4" w:space="0" w:color="auto"/>
            <w:bottom w:val="single" w:sz="4" w:space="0" w:color="auto"/>
            <w:right w:val="single" w:sz="12" w:space="0" w:color="auto"/>
          </w:tcBorders>
          <w:vAlign w:val="center"/>
        </w:tcPr>
        <w:p w14:paraId="29E5F338" w14:textId="77777777" w:rsidR="00CC3449" w:rsidRPr="001E03D6" w:rsidRDefault="00CC3449" w:rsidP="00CC3449">
          <w:pPr>
            <w:pStyle w:val="Specification"/>
            <w:jc w:val="left"/>
            <w:rPr>
              <w:b/>
              <w:sz w:val="16"/>
              <w:szCs w:val="16"/>
            </w:rPr>
          </w:pPr>
          <w:r w:rsidRPr="001E03D6">
            <w:rPr>
              <w:noProof/>
              <w:sz w:val="16"/>
              <w:szCs w:val="16"/>
              <w:lang w:eastAsia="en-GB"/>
            </w:rPr>
            <mc:AlternateContent>
              <mc:Choice Requires="wpg">
                <w:drawing>
                  <wp:anchor distT="0" distB="0" distL="114300" distR="114300" simplePos="0" relativeHeight="251659264" behindDoc="0" locked="0" layoutInCell="1" allowOverlap="1" wp14:anchorId="740C7434" wp14:editId="1CD2D5B2">
                    <wp:simplePos x="0" y="0"/>
                    <wp:positionH relativeFrom="page">
                      <wp:posOffset>1644650</wp:posOffset>
                    </wp:positionH>
                    <wp:positionV relativeFrom="page">
                      <wp:posOffset>-12700</wp:posOffset>
                    </wp:positionV>
                    <wp:extent cx="1257300" cy="1238250"/>
                    <wp:effectExtent l="0" t="0" r="19050" b="190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38250"/>
                              <a:chOff x="8834" y="15"/>
                              <a:chExt cx="1984" cy="1871"/>
                            </a:xfrm>
                          </wpg:grpSpPr>
                          <wps:wsp>
                            <wps:cNvPr id="6" name="Rectangle 6"/>
                            <wps:cNvSpPr>
                              <a:spLocks noChangeArrowheads="1"/>
                            </wps:cNvSpPr>
                            <wps:spPr bwMode="auto">
                              <a:xfrm>
                                <a:off x="8834" y="15"/>
                                <a:ext cx="1984" cy="1871"/>
                              </a:xfrm>
                              <a:prstGeom prst="rect">
                                <a:avLst/>
                              </a:prstGeom>
                              <a:solidFill>
                                <a:srgbClr val="013D47"/>
                              </a:solidFill>
                              <a:ln w="9525">
                                <a:solidFill>
                                  <a:srgbClr val="013D47"/>
                                </a:solidFill>
                                <a:miter lim="800000"/>
                                <a:headEnd/>
                                <a:tailEnd/>
                              </a:ln>
                            </wps:spPr>
                            <wps:bodyPr rot="0" vert="horz" wrap="square" lIns="91440" tIns="45720" rIns="91440" bIns="45720" anchor="t" anchorCtr="0" upright="1">
                              <a:noAutofit/>
                            </wps:bodyPr>
                          </wps:wsp>
                          <pic:pic xmlns:pic="http://schemas.openxmlformats.org/drawingml/2006/picture">
                            <pic:nvPicPr>
                              <pic:cNvPr id="7" name="Picture 7" descr="Ocean Signal Logo 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834" y="585"/>
                                <a:ext cx="1984"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4C1DCA" id="Group 4" o:spid="_x0000_s1026" style="position:absolute;margin-left:129.5pt;margin-top:-1pt;width:99pt;height:97.5pt;z-index:251659264;mso-position-horizontal-relative:page;mso-position-vertical-relative:page" coordorigin="8834,15" coordsize="1984,1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">
                    <v:rect id="Rectangle 6" o:spid="_x0000_s1027" style="position:absolute;left:8834;top:15;width:198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" fillcolor="#013d47" strokecolor="#013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Ocean Signal Logo 300dpi" style="position:absolute;left:8834;top:585;width:1984;height:1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">
                      <v:imagedata r:id="rId2" o:title="Ocean Signal Logo 300dpi"/>
                    </v:shape>
                    <w10:wrap anchorx="page" anchory="page"/>
                  </v:group>
                </w:pict>
              </mc:Fallback>
            </mc:AlternateContent>
          </w:r>
          <w:r w:rsidRPr="001E03D6">
            <w:rPr>
              <w:b/>
              <w:sz w:val="16"/>
              <w:szCs w:val="16"/>
            </w:rPr>
            <w:t>N/A</w:t>
          </w:r>
        </w:p>
      </w:tc>
    </w:tr>
    <w:tr w:rsidR="00CC3449" w:rsidRPr="001E03D6" w14:paraId="26539053" w14:textId="77777777" w:rsidTr="0036037F">
      <w:trPr>
        <w:trHeight w:val="284"/>
      </w:trPr>
      <w:tc>
        <w:tcPr>
          <w:tcW w:w="3239" w:type="dxa"/>
          <w:vMerge/>
          <w:tcBorders>
            <w:top w:val="single" w:sz="12" w:space="0" w:color="auto"/>
            <w:left w:val="single" w:sz="12" w:space="0" w:color="auto"/>
            <w:bottom w:val="single" w:sz="12" w:space="0" w:color="auto"/>
            <w:right w:val="single" w:sz="4" w:space="0" w:color="auto"/>
          </w:tcBorders>
          <w:vAlign w:val="center"/>
        </w:tcPr>
        <w:p w14:paraId="0BC1FDFD" w14:textId="77777777" w:rsidR="00CC3449" w:rsidRPr="001E03D6" w:rsidRDefault="00CC3449" w:rsidP="00CC3449">
          <w:pPr>
            <w:pStyle w:val="Specification"/>
            <w:jc w:val="center"/>
            <w:rPr>
              <w:sz w:val="20"/>
              <w:szCs w:val="20"/>
            </w:rPr>
          </w:pPr>
        </w:p>
      </w:tc>
      <w:tc>
        <w:tcPr>
          <w:tcW w:w="2663" w:type="dxa"/>
          <w:tcBorders>
            <w:top w:val="single" w:sz="4" w:space="0" w:color="auto"/>
            <w:left w:val="single" w:sz="4" w:space="0" w:color="auto"/>
            <w:bottom w:val="single" w:sz="4" w:space="0" w:color="auto"/>
            <w:right w:val="single" w:sz="4" w:space="0" w:color="auto"/>
          </w:tcBorders>
          <w:vAlign w:val="center"/>
        </w:tcPr>
        <w:p w14:paraId="2C3988A3" w14:textId="77777777" w:rsidR="00CC3449" w:rsidRPr="001E03D6" w:rsidRDefault="00CC3449" w:rsidP="00CC3449">
          <w:pPr>
            <w:pStyle w:val="Specification"/>
            <w:jc w:val="right"/>
            <w:rPr>
              <w:b/>
              <w:sz w:val="16"/>
              <w:szCs w:val="16"/>
            </w:rPr>
          </w:pPr>
          <w:r w:rsidRPr="001E03D6">
            <w:rPr>
              <w:b/>
              <w:sz w:val="16"/>
              <w:szCs w:val="16"/>
            </w:rPr>
            <w:t>Issue</w:t>
          </w:r>
        </w:p>
      </w:tc>
      <w:tc>
        <w:tcPr>
          <w:tcW w:w="2580" w:type="dxa"/>
          <w:tcBorders>
            <w:top w:val="single" w:sz="4" w:space="0" w:color="auto"/>
            <w:left w:val="single" w:sz="4" w:space="0" w:color="auto"/>
            <w:bottom w:val="single" w:sz="4" w:space="0" w:color="auto"/>
            <w:right w:val="single" w:sz="12" w:space="0" w:color="auto"/>
          </w:tcBorders>
          <w:vAlign w:val="center"/>
        </w:tcPr>
        <w:p w14:paraId="363B91C2" w14:textId="0F3D7090" w:rsidR="00CC3449" w:rsidRPr="001E03D6" w:rsidRDefault="00CC3449" w:rsidP="00CC3449">
          <w:pPr>
            <w:pStyle w:val="Specification"/>
            <w:jc w:val="left"/>
            <w:rPr>
              <w:b/>
              <w:sz w:val="16"/>
              <w:szCs w:val="16"/>
            </w:rPr>
          </w:pPr>
          <w:r w:rsidRPr="001E03D6">
            <w:rPr>
              <w:b/>
              <w:sz w:val="16"/>
              <w:szCs w:val="16"/>
            </w:rPr>
            <w:t>01.0</w:t>
          </w:r>
          <w:r w:rsidR="00C86FCD">
            <w:rPr>
              <w:b/>
              <w:sz w:val="16"/>
              <w:szCs w:val="16"/>
            </w:rPr>
            <w:t>1</w:t>
          </w:r>
        </w:p>
      </w:tc>
    </w:tr>
    <w:tr w:rsidR="00CC3449" w:rsidRPr="001E03D6" w14:paraId="5C81FC7E" w14:textId="77777777" w:rsidTr="0036037F">
      <w:trPr>
        <w:trHeight w:val="284"/>
      </w:trPr>
      <w:tc>
        <w:tcPr>
          <w:tcW w:w="3239" w:type="dxa"/>
          <w:vMerge w:val="restart"/>
          <w:tcBorders>
            <w:top w:val="single" w:sz="12" w:space="0" w:color="auto"/>
            <w:left w:val="single" w:sz="12" w:space="0" w:color="auto"/>
            <w:bottom w:val="single" w:sz="12" w:space="0" w:color="auto"/>
            <w:right w:val="single" w:sz="4" w:space="0" w:color="auto"/>
          </w:tcBorders>
          <w:shd w:val="clear" w:color="auto" w:fill="auto"/>
          <w:vAlign w:val="center"/>
        </w:tcPr>
        <w:p w14:paraId="6ED4999D" w14:textId="77777777" w:rsidR="00CC3449" w:rsidRPr="001E03D6" w:rsidRDefault="00CC3449" w:rsidP="00CC3449">
          <w:pPr>
            <w:pStyle w:val="Specification"/>
            <w:jc w:val="left"/>
            <w:rPr>
              <w:sz w:val="20"/>
              <w:szCs w:val="20"/>
            </w:rPr>
          </w:pPr>
          <w:r w:rsidRPr="001E03D6">
            <w:rPr>
              <w:sz w:val="20"/>
              <w:szCs w:val="20"/>
            </w:rPr>
            <w:t>Approved:</w:t>
          </w:r>
        </w:p>
      </w:tc>
      <w:tc>
        <w:tcPr>
          <w:tcW w:w="2663" w:type="dxa"/>
          <w:tcBorders>
            <w:top w:val="single" w:sz="4" w:space="0" w:color="auto"/>
            <w:left w:val="single" w:sz="4" w:space="0" w:color="auto"/>
            <w:bottom w:val="single" w:sz="4" w:space="0" w:color="auto"/>
            <w:right w:val="single" w:sz="4" w:space="0" w:color="auto"/>
          </w:tcBorders>
          <w:vAlign w:val="center"/>
        </w:tcPr>
        <w:p w14:paraId="6D161797" w14:textId="77777777" w:rsidR="00CC3449" w:rsidRPr="001E03D6" w:rsidRDefault="00CC3449" w:rsidP="00CC3449">
          <w:pPr>
            <w:pStyle w:val="Specification"/>
            <w:jc w:val="right"/>
            <w:rPr>
              <w:b/>
              <w:sz w:val="16"/>
              <w:szCs w:val="16"/>
            </w:rPr>
          </w:pPr>
          <w:r w:rsidRPr="001E03D6">
            <w:rPr>
              <w:b/>
              <w:sz w:val="16"/>
              <w:szCs w:val="16"/>
            </w:rPr>
            <w:t>Date Last Amended</w:t>
          </w:r>
        </w:p>
      </w:tc>
      <w:tc>
        <w:tcPr>
          <w:tcW w:w="2580" w:type="dxa"/>
          <w:tcBorders>
            <w:top w:val="single" w:sz="4" w:space="0" w:color="auto"/>
            <w:left w:val="single" w:sz="4" w:space="0" w:color="auto"/>
            <w:bottom w:val="single" w:sz="4" w:space="0" w:color="auto"/>
            <w:right w:val="single" w:sz="12" w:space="0" w:color="auto"/>
          </w:tcBorders>
          <w:vAlign w:val="center"/>
        </w:tcPr>
        <w:p w14:paraId="0393E9EE" w14:textId="30054D07" w:rsidR="00CC3449" w:rsidRPr="001E03D6" w:rsidRDefault="00427253" w:rsidP="00CC3449">
          <w:pPr>
            <w:pStyle w:val="Specification"/>
            <w:jc w:val="left"/>
            <w:rPr>
              <w:b/>
              <w:sz w:val="16"/>
              <w:szCs w:val="16"/>
            </w:rPr>
          </w:pPr>
          <w:r>
            <w:rPr>
              <w:b/>
              <w:sz w:val="16"/>
              <w:szCs w:val="16"/>
            </w:rPr>
            <w:t>2023-</w:t>
          </w:r>
          <w:r w:rsidR="00C86FCD">
            <w:rPr>
              <w:b/>
              <w:sz w:val="16"/>
              <w:szCs w:val="16"/>
            </w:rPr>
            <w:t>10-06</w:t>
          </w:r>
        </w:p>
      </w:tc>
    </w:tr>
    <w:tr w:rsidR="00CC3449" w:rsidRPr="001E03D6" w14:paraId="119F01E8" w14:textId="77777777" w:rsidTr="0036037F">
      <w:trPr>
        <w:trHeight w:val="129"/>
      </w:trPr>
      <w:tc>
        <w:tcPr>
          <w:tcW w:w="3239" w:type="dxa"/>
          <w:vMerge/>
          <w:tcBorders>
            <w:top w:val="single" w:sz="12" w:space="0" w:color="auto"/>
            <w:left w:val="single" w:sz="12" w:space="0" w:color="auto"/>
            <w:bottom w:val="single" w:sz="12" w:space="0" w:color="auto"/>
            <w:right w:val="single" w:sz="4" w:space="0" w:color="auto"/>
          </w:tcBorders>
          <w:vAlign w:val="center"/>
        </w:tcPr>
        <w:p w14:paraId="01C04DFC" w14:textId="77777777" w:rsidR="00CC3449" w:rsidRPr="001E03D6" w:rsidRDefault="00CC3449" w:rsidP="00CC3449">
          <w:pPr>
            <w:pStyle w:val="Specification"/>
            <w:jc w:val="center"/>
            <w:rPr>
              <w:sz w:val="20"/>
              <w:szCs w:val="20"/>
            </w:rPr>
          </w:pPr>
        </w:p>
      </w:tc>
      <w:tc>
        <w:tcPr>
          <w:tcW w:w="2663" w:type="dxa"/>
          <w:tcBorders>
            <w:top w:val="single" w:sz="4" w:space="0" w:color="auto"/>
            <w:left w:val="single" w:sz="4" w:space="0" w:color="auto"/>
            <w:bottom w:val="single" w:sz="12" w:space="0" w:color="auto"/>
            <w:right w:val="single" w:sz="4" w:space="0" w:color="auto"/>
          </w:tcBorders>
          <w:vAlign w:val="center"/>
        </w:tcPr>
        <w:p w14:paraId="497C78B7" w14:textId="77777777" w:rsidR="00CC3449" w:rsidRPr="001E03D6" w:rsidRDefault="00CC3449" w:rsidP="00CC3449">
          <w:pPr>
            <w:pStyle w:val="Specification"/>
            <w:jc w:val="right"/>
            <w:rPr>
              <w:b/>
              <w:sz w:val="16"/>
              <w:szCs w:val="16"/>
            </w:rPr>
          </w:pPr>
          <w:r w:rsidRPr="001E03D6">
            <w:rPr>
              <w:b/>
              <w:sz w:val="16"/>
              <w:szCs w:val="16"/>
            </w:rPr>
            <w:t>Last Amended by</w:t>
          </w:r>
        </w:p>
      </w:tc>
      <w:tc>
        <w:tcPr>
          <w:tcW w:w="2580" w:type="dxa"/>
          <w:tcBorders>
            <w:top w:val="single" w:sz="4" w:space="0" w:color="auto"/>
            <w:left w:val="single" w:sz="4" w:space="0" w:color="auto"/>
            <w:bottom w:val="single" w:sz="12" w:space="0" w:color="auto"/>
            <w:right w:val="single" w:sz="12" w:space="0" w:color="auto"/>
          </w:tcBorders>
          <w:vAlign w:val="center"/>
        </w:tcPr>
        <w:p w14:paraId="472FD8DA" w14:textId="17CE979A" w:rsidR="00CC3449" w:rsidRPr="001E03D6" w:rsidRDefault="00427253" w:rsidP="00CC3449">
          <w:pPr>
            <w:pStyle w:val="Specification"/>
            <w:jc w:val="left"/>
            <w:rPr>
              <w:b/>
              <w:sz w:val="16"/>
              <w:szCs w:val="16"/>
            </w:rPr>
          </w:pPr>
          <w:r>
            <w:rPr>
              <w:b/>
              <w:sz w:val="16"/>
              <w:szCs w:val="16"/>
            </w:rPr>
            <w:t>Tim Long</w:t>
          </w:r>
        </w:p>
      </w:tc>
    </w:tr>
    <w:tr w:rsidR="00CC3449" w:rsidRPr="001E03D6" w14:paraId="34C291F5" w14:textId="77777777" w:rsidTr="0036037F">
      <w:trPr>
        <w:trHeight w:val="375"/>
      </w:trPr>
      <w:tc>
        <w:tcPr>
          <w:tcW w:w="3239" w:type="dxa"/>
          <w:tcBorders>
            <w:top w:val="single" w:sz="12" w:space="0" w:color="auto"/>
            <w:left w:val="single" w:sz="12" w:space="0" w:color="auto"/>
            <w:bottom w:val="single" w:sz="12" w:space="0" w:color="auto"/>
            <w:right w:val="single" w:sz="12" w:space="0" w:color="auto"/>
          </w:tcBorders>
          <w:vAlign w:val="center"/>
        </w:tcPr>
        <w:p w14:paraId="1C18EB8A" w14:textId="77777777" w:rsidR="00CC3449" w:rsidRPr="001E03D6" w:rsidRDefault="00CC3449" w:rsidP="00CC3449">
          <w:pPr>
            <w:pStyle w:val="Specification"/>
            <w:jc w:val="right"/>
            <w:rPr>
              <w:b/>
              <w:sz w:val="20"/>
              <w:szCs w:val="20"/>
            </w:rPr>
          </w:pPr>
          <w:r w:rsidRPr="001E03D6">
            <w:rPr>
              <w:b/>
              <w:sz w:val="20"/>
              <w:szCs w:val="20"/>
            </w:rPr>
            <w:t>Document Title</w:t>
          </w:r>
        </w:p>
      </w:tc>
      <w:tc>
        <w:tcPr>
          <w:tcW w:w="5243" w:type="dxa"/>
          <w:gridSpan w:val="2"/>
          <w:tcBorders>
            <w:top w:val="single" w:sz="12" w:space="0" w:color="auto"/>
            <w:left w:val="single" w:sz="12" w:space="0" w:color="auto"/>
            <w:bottom w:val="single" w:sz="12" w:space="0" w:color="auto"/>
            <w:right w:val="single" w:sz="12" w:space="0" w:color="auto"/>
          </w:tcBorders>
          <w:vAlign w:val="center"/>
        </w:tcPr>
        <w:p w14:paraId="0310C0D6" w14:textId="427DADB7" w:rsidR="00CC3449" w:rsidRPr="001E03D6" w:rsidRDefault="00427253" w:rsidP="00427253">
          <w:r>
            <w:t>Best Practice: Semantic Logging</w:t>
          </w:r>
          <w:r w:rsidR="00F20FD9">
            <w:t xml:space="preserve"> for .NET applications</w:t>
          </w:r>
        </w:p>
      </w:tc>
    </w:tr>
  </w:tbl>
  <w:p w14:paraId="27663109" w14:textId="77777777" w:rsidR="00CC3449" w:rsidRDefault="00CC3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3FD6B" w14:textId="77777777" w:rsidR="00C86FCD" w:rsidRDefault="00C86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A6B"/>
    <w:multiLevelType w:val="hybridMultilevel"/>
    <w:tmpl w:val="70D63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C5B4A"/>
    <w:multiLevelType w:val="hybridMultilevel"/>
    <w:tmpl w:val="F584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571E2"/>
    <w:multiLevelType w:val="hybridMultilevel"/>
    <w:tmpl w:val="B5BA4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2494"/>
    <w:multiLevelType w:val="hybridMultilevel"/>
    <w:tmpl w:val="D5FEF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8D636C"/>
    <w:multiLevelType w:val="hybridMultilevel"/>
    <w:tmpl w:val="D1F4FF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292EF3"/>
    <w:multiLevelType w:val="hybridMultilevel"/>
    <w:tmpl w:val="99A27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A81461"/>
    <w:multiLevelType w:val="hybridMultilevel"/>
    <w:tmpl w:val="15C6B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2A2630"/>
    <w:multiLevelType w:val="hybridMultilevel"/>
    <w:tmpl w:val="6198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5845E1"/>
    <w:multiLevelType w:val="hybridMultilevel"/>
    <w:tmpl w:val="312CB07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03992677">
    <w:abstractNumId w:val="7"/>
  </w:num>
  <w:num w:numId="2" w16cid:durableId="1658538641">
    <w:abstractNumId w:val="4"/>
  </w:num>
  <w:num w:numId="3" w16cid:durableId="428233585">
    <w:abstractNumId w:val="8"/>
  </w:num>
  <w:num w:numId="4" w16cid:durableId="816384225">
    <w:abstractNumId w:val="0"/>
  </w:num>
  <w:num w:numId="5" w16cid:durableId="296301762">
    <w:abstractNumId w:val="3"/>
  </w:num>
  <w:num w:numId="6" w16cid:durableId="52318512">
    <w:abstractNumId w:val="2"/>
  </w:num>
  <w:num w:numId="7" w16cid:durableId="2112044791">
    <w:abstractNumId w:val="5"/>
  </w:num>
  <w:num w:numId="8" w16cid:durableId="129641534">
    <w:abstractNumId w:val="1"/>
  </w:num>
  <w:num w:numId="9" w16cid:durableId="9264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3"/>
    <w:rsid w:val="0005798A"/>
    <w:rsid w:val="000B5E73"/>
    <w:rsid w:val="000E62CC"/>
    <w:rsid w:val="00155A8D"/>
    <w:rsid w:val="00226615"/>
    <w:rsid w:val="002336CD"/>
    <w:rsid w:val="00290F84"/>
    <w:rsid w:val="003063C8"/>
    <w:rsid w:val="00363095"/>
    <w:rsid w:val="003A5266"/>
    <w:rsid w:val="003B38BA"/>
    <w:rsid w:val="003D5FB4"/>
    <w:rsid w:val="00402216"/>
    <w:rsid w:val="00427253"/>
    <w:rsid w:val="004305FE"/>
    <w:rsid w:val="004433F7"/>
    <w:rsid w:val="004C6C0F"/>
    <w:rsid w:val="005064B6"/>
    <w:rsid w:val="00527008"/>
    <w:rsid w:val="0053211D"/>
    <w:rsid w:val="00537442"/>
    <w:rsid w:val="00576843"/>
    <w:rsid w:val="005F2E96"/>
    <w:rsid w:val="00632E48"/>
    <w:rsid w:val="00646F94"/>
    <w:rsid w:val="006626B1"/>
    <w:rsid w:val="00671F38"/>
    <w:rsid w:val="00696B90"/>
    <w:rsid w:val="006D0220"/>
    <w:rsid w:val="006F55E4"/>
    <w:rsid w:val="0076582D"/>
    <w:rsid w:val="00770F5D"/>
    <w:rsid w:val="007A167D"/>
    <w:rsid w:val="0080420E"/>
    <w:rsid w:val="008561EE"/>
    <w:rsid w:val="00904515"/>
    <w:rsid w:val="00907159"/>
    <w:rsid w:val="00936A5A"/>
    <w:rsid w:val="00961AF3"/>
    <w:rsid w:val="00992D1D"/>
    <w:rsid w:val="009B12B4"/>
    <w:rsid w:val="009F09ED"/>
    <w:rsid w:val="00AF3286"/>
    <w:rsid w:val="00B6098A"/>
    <w:rsid w:val="00BF3C5F"/>
    <w:rsid w:val="00C103BE"/>
    <w:rsid w:val="00C21A85"/>
    <w:rsid w:val="00C555AA"/>
    <w:rsid w:val="00C86FCD"/>
    <w:rsid w:val="00CA67EC"/>
    <w:rsid w:val="00CB2C43"/>
    <w:rsid w:val="00CB6323"/>
    <w:rsid w:val="00CC3449"/>
    <w:rsid w:val="00CE459C"/>
    <w:rsid w:val="00D216B0"/>
    <w:rsid w:val="00D670DA"/>
    <w:rsid w:val="00D74B91"/>
    <w:rsid w:val="00D95D5D"/>
    <w:rsid w:val="00DE5833"/>
    <w:rsid w:val="00E433AB"/>
    <w:rsid w:val="00E80B61"/>
    <w:rsid w:val="00E81BF7"/>
    <w:rsid w:val="00EC0931"/>
    <w:rsid w:val="00EE5165"/>
    <w:rsid w:val="00EE78F6"/>
    <w:rsid w:val="00EE7D21"/>
    <w:rsid w:val="00F02039"/>
    <w:rsid w:val="00F20FD9"/>
    <w:rsid w:val="00F50F6D"/>
    <w:rsid w:val="00F82173"/>
    <w:rsid w:val="00FD0205"/>
    <w:rsid w:val="00FF5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EF733"/>
  <w15:chartTrackingRefBased/>
  <w15:docId w15:val="{B2160A18-5DE1-4F3E-8BD1-C5F05361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205"/>
    <w:pPr>
      <w:keepNext/>
      <w:keepLines/>
      <w:spacing w:before="240" w:after="0"/>
      <w:jc w:val="center"/>
      <w:outlineLvl w:val="0"/>
    </w:pPr>
    <w:rPr>
      <w:rFonts w:asciiTheme="majorHAnsi" w:eastAsiaTheme="majorEastAsia" w:hAnsiTheme="majorHAnsi" w:cstheme="majorBidi"/>
      <w:b/>
      <w:bCs/>
      <w:color w:val="2F5496" w:themeColor="accent1" w:themeShade="BF"/>
      <w:sz w:val="32"/>
      <w:szCs w:val="32"/>
      <w:u w:val="single"/>
      <w:lang w:val="en-US"/>
    </w:rPr>
  </w:style>
  <w:style w:type="paragraph" w:styleId="Heading2">
    <w:name w:val="heading 2"/>
    <w:basedOn w:val="Normal"/>
    <w:next w:val="Normal"/>
    <w:link w:val="Heading2Char"/>
    <w:uiPriority w:val="9"/>
    <w:unhideWhenUsed/>
    <w:qFormat/>
    <w:rsid w:val="00FD0205"/>
    <w:pPr>
      <w:keepNext/>
      <w:keepLines/>
      <w:spacing w:before="40" w:after="0"/>
      <w:outlineLvl w:val="1"/>
    </w:pPr>
    <w:rPr>
      <w:rFonts w:asciiTheme="majorHAnsi" w:eastAsiaTheme="majorEastAsia" w:hAnsiTheme="majorHAnsi" w:cstheme="majorBidi"/>
      <w:b/>
      <w:bCs/>
      <w:color w:val="2F5496" w:themeColor="accent1" w:themeShade="BF"/>
      <w:sz w:val="28"/>
      <w:szCs w:val="28"/>
      <w:u w:val="single"/>
      <w:lang w:val="en-US"/>
    </w:rPr>
  </w:style>
  <w:style w:type="paragraph" w:styleId="Heading3">
    <w:name w:val="heading 3"/>
    <w:basedOn w:val="Normal"/>
    <w:next w:val="Normal"/>
    <w:link w:val="Heading3Char"/>
    <w:uiPriority w:val="9"/>
    <w:unhideWhenUsed/>
    <w:qFormat/>
    <w:rsid w:val="00FD0205"/>
    <w:pPr>
      <w:keepNext/>
      <w:keepLines/>
      <w:spacing w:before="40" w:after="0"/>
      <w:outlineLvl w:val="2"/>
    </w:pPr>
    <w:rPr>
      <w:rFonts w:asciiTheme="majorHAnsi" w:eastAsiaTheme="majorEastAsia" w:hAnsiTheme="majorHAnsi" w:cstheme="majorBidi"/>
      <w:b/>
      <w:bCs/>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05"/>
    <w:rPr>
      <w:rFonts w:asciiTheme="majorHAnsi" w:eastAsiaTheme="majorEastAsia" w:hAnsiTheme="majorHAnsi" w:cstheme="majorBidi"/>
      <w:b/>
      <w:bCs/>
      <w:color w:val="2F5496" w:themeColor="accent1" w:themeShade="BF"/>
      <w:sz w:val="32"/>
      <w:szCs w:val="32"/>
      <w:u w:val="single"/>
      <w:lang w:val="en-US"/>
    </w:rPr>
  </w:style>
  <w:style w:type="character" w:customStyle="1" w:styleId="Heading2Char">
    <w:name w:val="Heading 2 Char"/>
    <w:basedOn w:val="DefaultParagraphFont"/>
    <w:link w:val="Heading2"/>
    <w:uiPriority w:val="9"/>
    <w:rsid w:val="00FD0205"/>
    <w:rPr>
      <w:rFonts w:asciiTheme="majorHAnsi" w:eastAsiaTheme="majorEastAsia" w:hAnsiTheme="majorHAnsi" w:cstheme="majorBidi"/>
      <w:b/>
      <w:bCs/>
      <w:color w:val="2F5496" w:themeColor="accent1" w:themeShade="BF"/>
      <w:sz w:val="28"/>
      <w:szCs w:val="28"/>
      <w:u w:val="single"/>
      <w:lang w:val="en-US"/>
    </w:rPr>
  </w:style>
  <w:style w:type="character" w:customStyle="1" w:styleId="Heading3Char">
    <w:name w:val="Heading 3 Char"/>
    <w:basedOn w:val="DefaultParagraphFont"/>
    <w:link w:val="Heading3"/>
    <w:uiPriority w:val="9"/>
    <w:rsid w:val="00FD0205"/>
    <w:rPr>
      <w:rFonts w:asciiTheme="majorHAnsi" w:eastAsiaTheme="majorEastAsia" w:hAnsiTheme="majorHAnsi" w:cstheme="majorBidi"/>
      <w:b/>
      <w:bCs/>
      <w:color w:val="1F3763" w:themeColor="accent1" w:themeShade="7F"/>
      <w:sz w:val="24"/>
      <w:szCs w:val="24"/>
      <w:lang w:val="en-US"/>
    </w:rPr>
  </w:style>
  <w:style w:type="paragraph" w:styleId="ListParagraph">
    <w:name w:val="List Paragraph"/>
    <w:basedOn w:val="Normal"/>
    <w:uiPriority w:val="34"/>
    <w:qFormat/>
    <w:rsid w:val="00CB6323"/>
    <w:pPr>
      <w:ind w:left="720"/>
      <w:contextualSpacing/>
    </w:pPr>
  </w:style>
  <w:style w:type="table" w:styleId="TableGrid">
    <w:name w:val="Table Grid"/>
    <w:basedOn w:val="TableNormal"/>
    <w:uiPriority w:val="39"/>
    <w:rsid w:val="00C21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449"/>
  </w:style>
  <w:style w:type="paragraph" w:styleId="Footer">
    <w:name w:val="footer"/>
    <w:basedOn w:val="Normal"/>
    <w:link w:val="FooterChar"/>
    <w:uiPriority w:val="99"/>
    <w:unhideWhenUsed/>
    <w:rsid w:val="00CC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449"/>
  </w:style>
  <w:style w:type="paragraph" w:customStyle="1" w:styleId="Specification">
    <w:name w:val="Specification"/>
    <w:basedOn w:val="Normal"/>
    <w:rsid w:val="00CC3449"/>
    <w:pPr>
      <w:tabs>
        <w:tab w:val="left" w:pos="570"/>
        <w:tab w:val="left" w:pos="1140"/>
        <w:tab w:val="right" w:leader="dot" w:pos="8493"/>
      </w:tabs>
      <w:spacing w:after="120" w:line="240" w:lineRule="auto"/>
      <w:jc w:val="both"/>
    </w:pPr>
    <w:rPr>
      <w:rFonts w:ascii="Verdana" w:eastAsia="MS Mincho" w:hAnsi="Verdana" w:cs="Times New Roman"/>
      <w:sz w:val="24"/>
      <w:szCs w:val="24"/>
    </w:rPr>
  </w:style>
  <w:style w:type="paragraph" w:styleId="NoSpacing">
    <w:name w:val="No Spacing"/>
    <w:uiPriority w:val="1"/>
    <w:qFormat/>
    <w:rsid w:val="00CC3449"/>
    <w:pPr>
      <w:spacing w:after="0" w:line="240" w:lineRule="auto"/>
    </w:pPr>
  </w:style>
  <w:style w:type="character" w:styleId="Hyperlink">
    <w:name w:val="Hyperlink"/>
    <w:basedOn w:val="DefaultParagraphFont"/>
    <w:uiPriority w:val="99"/>
    <w:unhideWhenUsed/>
    <w:rsid w:val="00427253"/>
    <w:rPr>
      <w:color w:val="0563C1" w:themeColor="hyperlink"/>
      <w:u w:val="single"/>
    </w:rPr>
  </w:style>
  <w:style w:type="character" w:styleId="UnresolvedMention">
    <w:name w:val="Unresolved Mention"/>
    <w:basedOn w:val="DefaultParagraphFont"/>
    <w:uiPriority w:val="99"/>
    <w:semiHidden/>
    <w:unhideWhenUsed/>
    <w:rsid w:val="00427253"/>
    <w:rPr>
      <w:color w:val="605E5C"/>
      <w:shd w:val="clear" w:color="auto" w:fill="E1DFDD"/>
    </w:rPr>
  </w:style>
  <w:style w:type="character" w:customStyle="1" w:styleId="Code">
    <w:name w:val="Code"/>
    <w:basedOn w:val="DefaultParagraphFont"/>
    <w:uiPriority w:val="1"/>
    <w:qFormat/>
    <w:rsid w:val="00EE7D21"/>
    <w:rPr>
      <w:rFonts w:ascii="Cascadia Code" w:hAnsi="Cascadia Code"/>
      <w:color w:val="4472C4" w:themeColor="accent1"/>
      <w:sz w:val="18"/>
      <w:szCs w:val="18"/>
    </w:rPr>
  </w:style>
  <w:style w:type="character" w:styleId="Strong">
    <w:name w:val="Strong"/>
    <w:basedOn w:val="DefaultParagraphFont"/>
    <w:uiPriority w:val="22"/>
    <w:qFormat/>
    <w:rsid w:val="00D216B0"/>
    <w:rPr>
      <w:b/>
      <w:bCs/>
    </w:rPr>
  </w:style>
  <w:style w:type="character" w:styleId="FollowedHyperlink">
    <w:name w:val="FollowedHyperlink"/>
    <w:basedOn w:val="DefaultParagraphFont"/>
    <w:uiPriority w:val="99"/>
    <w:semiHidden/>
    <w:unhideWhenUsed/>
    <w:rsid w:val="00527008"/>
    <w:rPr>
      <w:color w:val="954F72" w:themeColor="followedHyperlink"/>
      <w:u w:val="single"/>
    </w:rPr>
  </w:style>
  <w:style w:type="character" w:styleId="BookTitle">
    <w:name w:val="Book Title"/>
    <w:basedOn w:val="DefaultParagraphFont"/>
    <w:uiPriority w:val="33"/>
    <w:qFormat/>
    <w:rsid w:val="003A52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bucket.org/oceansoftware/osl.patternsandpractices.livelogg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NlBjVJPkT6M?si=bYWm7O13ptlfGs_l&amp;t=140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Long\OneDrive%20-%20ACR%20Electronics,%20Inc\Documents\Custom%20Office%20Templates\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2DFB82441F44C908AEFE908EFA6F2" ma:contentTypeVersion="12" ma:contentTypeDescription="Create a new document." ma:contentTypeScope="" ma:versionID="97172d97110972593c02681c0ab63c57">
  <xsd:schema xmlns:xsd="http://www.w3.org/2001/XMLSchema" xmlns:xs="http://www.w3.org/2001/XMLSchema" xmlns:p="http://schemas.microsoft.com/office/2006/metadata/properties" xmlns:ns2="7e189c6a-4d16-4feb-81f0-6d6d1a962d1d" xmlns:ns3="a363b7ab-c4b4-4e0c-ba35-475a644642a6" targetNamespace="http://schemas.microsoft.com/office/2006/metadata/properties" ma:root="true" ma:fieldsID="b1b81fa9c0a3949241ad75f18483d8d0" ns2:_="" ns3:_="">
    <xsd:import namespace="7e189c6a-4d16-4feb-81f0-6d6d1a962d1d"/>
    <xsd:import namespace="a363b7ab-c4b4-4e0c-ba35-475a644642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89c6a-4d16-4feb-81f0-6d6d1a962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5af83c3-53fd-4264-9575-7e7c317bbea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63b7ab-c4b4-4e0c-ba35-475a64464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9e06078-59cb-4a34-baef-00289c65b924}" ma:internalName="TaxCatchAll" ma:showField="CatchAllData" ma:web="a363b7ab-c4b4-4e0c-ba35-475a644642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189c6a-4d16-4feb-81f0-6d6d1a962d1d">
      <Terms xmlns="http://schemas.microsoft.com/office/infopath/2007/PartnerControls"/>
    </lcf76f155ced4ddcb4097134ff3c332f>
    <TaxCatchAll xmlns="a363b7ab-c4b4-4e0c-ba35-475a644642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9FB3E-695B-4987-9F06-4229CF58B7FC}">
  <ds:schemaRefs>
    <ds:schemaRef ds:uri="http://schemas.microsoft.com/sharepoint/v3/contenttype/forms"/>
  </ds:schemaRefs>
</ds:datastoreItem>
</file>

<file path=customXml/itemProps2.xml><?xml version="1.0" encoding="utf-8"?>
<ds:datastoreItem xmlns:ds="http://schemas.openxmlformats.org/officeDocument/2006/customXml" ds:itemID="{8E4BCAFD-8738-4C49-AA21-ABB2C83FB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89c6a-4d16-4feb-81f0-6d6d1a962d1d"/>
    <ds:schemaRef ds:uri="a363b7ab-c4b4-4e0c-ba35-475a64464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5B1F1-C502-4644-B242-3C4D7FC1ACF2}">
  <ds:schemaRefs>
    <ds:schemaRef ds:uri="http://schemas.microsoft.com/office/2006/metadata/properties"/>
    <ds:schemaRef ds:uri="http://schemas.microsoft.com/office/infopath/2007/PartnerControls"/>
    <ds:schemaRef ds:uri="7e189c6a-4d16-4feb-81f0-6d6d1a962d1d"/>
    <ds:schemaRef ds:uri="a363b7ab-c4b4-4e0c-ba35-475a644642a6"/>
  </ds:schemaRefs>
</ds:datastoreItem>
</file>

<file path=customXml/itemProps4.xml><?xml version="1.0" encoding="utf-8"?>
<ds:datastoreItem xmlns:ds="http://schemas.openxmlformats.org/officeDocument/2006/customXml" ds:itemID="{2C900C5A-990D-4F44-AD45-C944CEFE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Documentation.dotx</Template>
  <TotalTime>50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Long</dc:creator>
  <cp:keywords/>
  <dc:description/>
  <cp:lastModifiedBy>Tim Long</cp:lastModifiedBy>
  <cp:revision>11</cp:revision>
  <cp:lastPrinted>2023-02-16T12:03:00Z</cp:lastPrinted>
  <dcterms:created xsi:type="dcterms:W3CDTF">2023-07-19T14:10:00Z</dcterms:created>
  <dcterms:modified xsi:type="dcterms:W3CDTF">2024-06-04T15:01:00Z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0x0101007EE2DFB82441F44C908AEFE908EFA6F2</vt:lpwstr>
  </property>
  <property fmtid="{D5CDD505-2E9C-101B-9397-08002B2CF9AE}" pid="3" name="MediaServiceImageTags">
    <vt:lpwstr/>
  </property>
</Properties>
</file>